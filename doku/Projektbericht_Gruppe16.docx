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F0FEB" w14:textId="77777777" w:rsidR="00945459" w:rsidRDefault="005E24B5" w:rsidP="004644E5">
      <w:pPr>
        <w:pStyle w:val="Titel2"/>
      </w:pPr>
      <w:r>
        <w:t>Internetserver-programmierung</w:t>
      </w:r>
    </w:p>
    <w:p w14:paraId="69B29D16" w14:textId="77777777" w:rsidR="005E24B5" w:rsidRPr="005E24B5" w:rsidRDefault="005E24B5" w:rsidP="005E24B5"/>
    <w:p w14:paraId="0441325B" w14:textId="77777777" w:rsidR="00FA07F7" w:rsidRPr="00540792" w:rsidRDefault="005E24B5" w:rsidP="009D7683">
      <w:pPr>
        <w:pStyle w:val="Untertitel"/>
        <w:rPr>
          <w:sz w:val="30"/>
          <w:szCs w:val="30"/>
        </w:rPr>
      </w:pPr>
      <w:r w:rsidRPr="00540792">
        <w:rPr>
          <w:sz w:val="30"/>
          <w:szCs w:val="30"/>
        </w:rPr>
        <w:t>Projekt</w:t>
      </w:r>
      <w:r w:rsidR="00F1566C">
        <w:rPr>
          <w:sz w:val="30"/>
          <w:szCs w:val="30"/>
        </w:rPr>
        <w:t>bericht</w:t>
      </w:r>
      <w:r w:rsidR="00540792" w:rsidRPr="00540792">
        <w:rPr>
          <w:sz w:val="30"/>
          <w:szCs w:val="30"/>
        </w:rPr>
        <w:t xml:space="preserve"> </w:t>
      </w:r>
      <w:r w:rsidRPr="00540792">
        <w:rPr>
          <w:sz w:val="30"/>
          <w:szCs w:val="30"/>
        </w:rPr>
        <w:t>im Rahmen der Portfolio-Prüfung SoSe 2020</w:t>
      </w:r>
    </w:p>
    <w:p w14:paraId="54358CF9" w14:textId="77777777" w:rsidR="00540792" w:rsidRDefault="005E24B5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  <w:r w:rsidRPr="00540792">
        <w:rPr>
          <w:b/>
          <w:caps/>
          <w:color w:val="E4003A"/>
          <w:sz w:val="30"/>
          <w:szCs w:val="30"/>
        </w:rPr>
        <w:t>2. Zeitraum: 06.07.2020 – 02.08.2020</w:t>
      </w:r>
    </w:p>
    <w:p w14:paraId="256E03FA" w14:textId="77777777" w:rsidR="00F1566C" w:rsidRDefault="00F1566C" w:rsidP="00F1566C">
      <w:pPr>
        <w:pBdr>
          <w:bottom w:val="single" w:sz="6" w:space="1" w:color="auto"/>
        </w:pBdr>
        <w:rPr>
          <w:b/>
          <w:caps/>
          <w:color w:val="E4003A"/>
          <w:sz w:val="30"/>
          <w:szCs w:val="30"/>
        </w:rPr>
      </w:pPr>
    </w:p>
    <w:p w14:paraId="089B474B" w14:textId="77777777" w:rsidR="00540792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 </w:t>
      </w:r>
      <w:r w:rsidR="00776FB1">
        <w:rPr>
          <w:b/>
          <w:sz w:val="32"/>
        </w:rPr>
        <w:t>16</w:t>
      </w:r>
    </w:p>
    <w:p w14:paraId="480AC7EF" w14:textId="77777777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Felicitas Yeboah</w:t>
      </w:r>
    </w:p>
    <w:p w14:paraId="60A504CC" w14:textId="77777777" w:rsidR="00F1566C" w:rsidRPr="00F1566C" w:rsidRDefault="00F1566C" w:rsidP="00F1566C">
      <w:pPr>
        <w:pStyle w:val="Listenabsatz"/>
        <w:spacing w:before="120" w:after="120"/>
        <w:ind w:left="0"/>
        <w:contextualSpacing w:val="0"/>
        <w:rPr>
          <w:b/>
          <w:sz w:val="32"/>
        </w:rPr>
      </w:pPr>
      <w:r w:rsidRPr="00F1566C">
        <w:rPr>
          <w:b/>
          <w:sz w:val="32"/>
        </w:rPr>
        <w:t xml:space="preserve">Gruppenmitglied: </w:t>
      </w:r>
      <w:r w:rsidR="00776FB1">
        <w:rPr>
          <w:b/>
          <w:sz w:val="32"/>
        </w:rPr>
        <w:t>Christian Till</w:t>
      </w:r>
    </w:p>
    <w:p w14:paraId="539B3D2D" w14:textId="0586D532" w:rsidR="00F1566C" w:rsidRPr="001E5A62" w:rsidRDefault="001E5A62" w:rsidP="001E5A62">
      <w:pPr>
        <w:spacing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FAED736" w14:textId="77777777" w:rsidR="00D4239E" w:rsidRPr="00A4146E" w:rsidRDefault="00D4239E">
      <w:pPr>
        <w:spacing w:line="259" w:lineRule="auto"/>
        <w:rPr>
          <w:b/>
          <w:color w:val="FF0000"/>
          <w:sz w:val="24"/>
        </w:rPr>
      </w:pPr>
      <w:r w:rsidRPr="00A4146E">
        <w:rPr>
          <w:b/>
          <w:color w:val="FF0000"/>
          <w:sz w:val="24"/>
        </w:rPr>
        <w:lastRenderedPageBreak/>
        <w:t>SEITE FÜR FREITEXT - MUSS VOR ABGABE GELÖSCHT WERDEN!</w:t>
      </w:r>
    </w:p>
    <w:p w14:paraId="51831DC4" w14:textId="77777777" w:rsidR="00D4239E" w:rsidRPr="00A4146E" w:rsidRDefault="00D4239E">
      <w:pPr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Issues</w:t>
      </w:r>
      <w:r w:rsidR="009E385C" w:rsidRPr="00A4146E">
        <w:rPr>
          <w:b/>
          <w:color w:val="000000" w:themeColor="text1"/>
          <w:sz w:val="24"/>
        </w:rPr>
        <w:t>/Fragen</w:t>
      </w:r>
      <w:r w:rsidRPr="00A4146E">
        <w:rPr>
          <w:b/>
          <w:color w:val="000000" w:themeColor="text1"/>
          <w:sz w:val="24"/>
        </w:rPr>
        <w:t>:</w:t>
      </w:r>
      <w:r w:rsidR="00B966D0">
        <w:rPr>
          <w:b/>
          <w:color w:val="000000" w:themeColor="text1"/>
          <w:sz w:val="24"/>
        </w:rPr>
        <w:t xml:space="preserve"> -&gt; Meinungen und Hinweise dazu gerne kundtun! </w:t>
      </w:r>
      <w:r w:rsidR="00B966D0" w:rsidRPr="00B966D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color w:val="000000" w:themeColor="text1"/>
          <w:sz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2E19B84E" w14:textId="77777777" w:rsidR="00D4239E" w:rsidRDefault="00D4239E" w:rsidP="00D4239E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Soll ein Termin mehrere Kategorien haben können?</w:t>
      </w:r>
    </w:p>
    <w:p w14:paraId="2BC0427B" w14:textId="57857266" w:rsidR="009E385C" w:rsidRDefault="00D4239E" w:rsidP="00D4239E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A4146E">
        <w:rPr>
          <w:b/>
          <w:color w:val="000000" w:themeColor="text1"/>
          <w:sz w:val="24"/>
        </w:rPr>
        <w:t>wenn ja -&gt; zusätzliche Datenbanktabelle für m:n-Beziehung nötig</w:t>
      </w:r>
    </w:p>
    <w:p w14:paraId="35828CF8" w14:textId="2871EAB9" w:rsidR="00A66AA1" w:rsidRDefault="00A66AA1" w:rsidP="00D4239E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000000" w:themeColor="text1"/>
          <w:sz w:val="24"/>
        </w:rPr>
        <w:t xml:space="preserve">23.07.2020: nachdem ich nun etwas drüber nachgedacht habe, fällt mir keine schöne Oberfläche für die Pflege ein. Ich denke, </w:t>
      </w:r>
      <w:r w:rsidR="001A5EBF">
        <w:rPr>
          <w:b/>
          <w:color w:val="000000" w:themeColor="text1"/>
          <w:sz w:val="24"/>
        </w:rPr>
        <w:t>ein Termin sollte nur eine Kategorie jaben können, dann kann man das einfach über eine DropDown-Liste machen</w:t>
      </w:r>
      <w:r>
        <w:rPr>
          <w:b/>
          <w:color w:val="000000" w:themeColor="text1"/>
          <w:sz w:val="24"/>
        </w:rPr>
        <w:t>. So ist es auch beim Google-Kalender…</w:t>
      </w:r>
      <w:r w:rsidR="00967BCE">
        <w:rPr>
          <w:b/>
          <w:color w:val="000000" w:themeColor="text1"/>
          <w:sz w:val="24"/>
        </w:rPr>
        <w:t xml:space="preserve"> </w:t>
      </w:r>
      <w:r w:rsidR="00967BCE">
        <w:rPr>
          <w:b/>
          <w:color w:val="538135" w:themeColor="accent6" w:themeShade="BF"/>
          <w:sz w:val="24"/>
        </w:rPr>
        <w:t>-&gt; Nee, würde auch sagen, dass nur eine Kategorie pro Termin zugelassen ist.</w:t>
      </w:r>
    </w:p>
    <w:p w14:paraId="35467521" w14:textId="77777777" w:rsidR="00967BCE" w:rsidRPr="00967BCE" w:rsidRDefault="00967BCE" w:rsidP="00D4239E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</w:p>
    <w:p w14:paraId="09C340BA" w14:textId="77777777" w:rsidR="009E385C" w:rsidRDefault="009E385C" w:rsidP="009E385C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Sind eigene Klassen zur Kommunikation mit der Datenbank sinnvoll?</w:t>
      </w:r>
    </w:p>
    <w:p w14:paraId="2296E375" w14:textId="18D7C016" w:rsidR="009E385C" w:rsidRDefault="009E385C" w:rsidP="009E385C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 w:rsidRPr="00A4146E">
        <w:rPr>
          <w:b/>
          <w:color w:val="000000" w:themeColor="text1"/>
          <w:sz w:val="24"/>
        </w:rPr>
        <w:t>Dann könnte man das Entwurfsmuster „Fassade“ verwenden.</w:t>
      </w:r>
      <w:r w:rsidR="00A4146E" w:rsidRPr="00A4146E">
        <w:rPr>
          <w:b/>
          <w:color w:val="000000" w:themeColor="text1"/>
          <w:sz w:val="24"/>
        </w:rPr>
        <w:t xml:space="preserve"> Dies entspricht im Grunde einer Klasse „Datenbank“, </w:t>
      </w:r>
      <w:r w:rsidR="00F34BAB">
        <w:rPr>
          <w:b/>
          <w:color w:val="000000" w:themeColor="text1"/>
          <w:sz w:val="24"/>
        </w:rPr>
        <w:t xml:space="preserve">welche dann abhängig von der Art der Datenbank agieren kann … allerdings haben wir ja nur eine Datenbank und dann ist das wohl </w:t>
      </w:r>
      <w:r w:rsidR="00735F4A">
        <w:rPr>
          <w:b/>
          <w:color w:val="000000" w:themeColor="text1"/>
          <w:sz w:val="24"/>
        </w:rPr>
        <w:t>zu viel</w:t>
      </w:r>
      <w:r w:rsidR="00F34BAB">
        <w:rPr>
          <w:b/>
          <w:color w:val="000000" w:themeColor="text1"/>
          <w:sz w:val="24"/>
        </w:rPr>
        <w:t>. Trotzdem sollte es eine Klasse für ein Datenbank-Objekt geben, welche dann entsprechend die DB-Zugriffe übernimmt.</w:t>
      </w:r>
      <w:r w:rsidR="00297469">
        <w:rPr>
          <w:b/>
          <w:color w:val="000000" w:themeColor="text1"/>
          <w:sz w:val="24"/>
        </w:rPr>
        <w:t xml:space="preserve"> </w:t>
      </w:r>
      <w:r w:rsidR="001828B7">
        <w:rPr>
          <w:b/>
          <w:color w:val="538135" w:themeColor="accent6" w:themeShade="BF"/>
          <w:sz w:val="24"/>
        </w:rPr>
        <w:t>D</w:t>
      </w:r>
      <w:r w:rsidR="00297469">
        <w:rPr>
          <w:b/>
          <w:color w:val="538135" w:themeColor="accent6" w:themeShade="BF"/>
          <w:sz w:val="24"/>
        </w:rPr>
        <w:t>enke, wenn wir uns für Factory und Observer entscheiden, reicht das aus.</w:t>
      </w:r>
    </w:p>
    <w:p w14:paraId="56CD1EDE" w14:textId="77777777" w:rsidR="00297469" w:rsidRPr="00297469" w:rsidRDefault="00297469" w:rsidP="009E385C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</w:p>
    <w:p w14:paraId="11A0C8B6" w14:textId="77777777" w:rsidR="00CC0863" w:rsidRPr="00FD7F66" w:rsidRDefault="00CC0863" w:rsidP="00CC0863">
      <w:pPr>
        <w:pStyle w:val="Listenabsatz"/>
        <w:numPr>
          <w:ilvl w:val="0"/>
          <w:numId w:val="17"/>
        </w:numPr>
        <w:spacing w:line="259" w:lineRule="auto"/>
        <w:rPr>
          <w:b/>
          <w:color w:val="2E74B5" w:themeColor="accent1" w:themeShade="BF"/>
          <w:sz w:val="24"/>
        </w:rPr>
      </w:pPr>
      <w:r w:rsidRPr="00FD7F66">
        <w:rPr>
          <w:b/>
          <w:color w:val="2E74B5" w:themeColor="accent1" w:themeShade="BF"/>
          <w:sz w:val="24"/>
        </w:rPr>
        <w:t>Nutzen von PDO oder MySQLi?</w:t>
      </w:r>
    </w:p>
    <w:p w14:paraId="6040B359" w14:textId="77777777" w:rsidR="00CC0863" w:rsidRDefault="00CC0863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Im Skript nur MySQLi, aber im Kurs-Forum hat sie auch auf PDO verlinkt. Daher scheint beides in Ordnung zu sein.</w:t>
      </w:r>
    </w:p>
    <w:p w14:paraId="2D2D573E" w14:textId="77777777" w:rsidR="00FD7F66" w:rsidRDefault="00442DBE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hyperlink r:id="rId12" w:history="1">
        <w:r w:rsidR="00304E6A" w:rsidRPr="00551F8F">
          <w:rPr>
            <w:rStyle w:val="Hyperlink"/>
            <w:b/>
            <w:sz w:val="24"/>
          </w:rPr>
          <w:t>https://websitebeaver.com/php-pdo-vs-mysqli</w:t>
        </w:r>
      </w:hyperlink>
      <w:r w:rsidR="00304E6A">
        <w:rPr>
          <w:b/>
          <w:color w:val="000000" w:themeColor="text1"/>
          <w:sz w:val="24"/>
        </w:rPr>
        <w:t>:</w:t>
      </w:r>
    </w:p>
    <w:p w14:paraId="3F78AD4E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Aufgrund des dort genannten Vorteils für PDO:</w:t>
      </w:r>
    </w:p>
    <w:p w14:paraId="139D63A1" w14:textId="77777777" w:rsidR="00304E6A" w:rsidRDefault="00304E6A" w:rsidP="00CC0863">
      <w:pPr>
        <w:pStyle w:val="Listenabsatz"/>
        <w:spacing w:line="259" w:lineRule="auto"/>
      </w:pPr>
      <w:r>
        <w:rPr>
          <w:b/>
          <w:color w:val="000000" w:themeColor="text1"/>
          <w:sz w:val="24"/>
        </w:rPr>
        <w:t>„</w:t>
      </w:r>
      <w:r>
        <w:t xml:space="preserve">Allow to pass variables and values directly into execute“ </w:t>
      </w:r>
    </w:p>
    <w:p w14:paraId="1803C63F" w14:textId="192F1526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 w:rsidRPr="00304E6A">
        <w:rPr>
          <w:b/>
          <w:color w:val="000000" w:themeColor="text1"/>
          <w:sz w:val="24"/>
        </w:rPr>
        <w:t>würde ich mich dafür entscheiden.</w:t>
      </w:r>
    </w:p>
    <w:p w14:paraId="3E4B071B" w14:textId="44C84E2C" w:rsidR="0062276F" w:rsidRPr="0062276F" w:rsidRDefault="0062276F" w:rsidP="00967BCE">
      <w:pPr>
        <w:pStyle w:val="Listenabsatz"/>
        <w:numPr>
          <w:ilvl w:val="0"/>
          <w:numId w:val="18"/>
        </w:numPr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538135" w:themeColor="accent6" w:themeShade="BF"/>
          <w:sz w:val="24"/>
        </w:rPr>
        <w:t>Genau deswegen würde ich auch PDO verwenden. Bisher verwenden wir aber auch PDO. Sollte so bleiben.</w:t>
      </w:r>
    </w:p>
    <w:p w14:paraId="63D91F8C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Ich stelle mir den Ablauf nämlich folgendermaßen vor.</w:t>
      </w:r>
    </w:p>
    <w:p w14:paraId="05D37CF8" w14:textId="27E40454" w:rsidR="001828B7" w:rsidRDefault="00304E6A" w:rsidP="001828B7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000000" w:themeColor="text1"/>
          <w:sz w:val="24"/>
        </w:rPr>
        <w:t>Es gibt eine Klasse für das Objekt „Termin“ und eine Klasse für die Datenbankanbindung.</w:t>
      </w:r>
      <w:r w:rsidR="001828B7">
        <w:rPr>
          <w:b/>
          <w:color w:val="538135" w:themeColor="accent6" w:themeShade="BF"/>
          <w:sz w:val="24"/>
        </w:rPr>
        <w:t xml:space="preserve">-&gt; </w:t>
      </w:r>
      <w:r w:rsidR="001E701A">
        <w:rPr>
          <w:b/>
          <w:color w:val="538135" w:themeColor="accent6" w:themeShade="BF"/>
          <w:sz w:val="24"/>
        </w:rPr>
        <w:t xml:space="preserve">Die Klasse für die Datenbankverbindung ist ja quasi bereits die PDO-Klasse (Die </w:t>
      </w:r>
      <w:r w:rsidR="00A97C5F">
        <w:rPr>
          <w:b/>
          <w:color w:val="538135" w:themeColor="accent6" w:themeShade="BF"/>
          <w:sz w:val="24"/>
        </w:rPr>
        <w:t xml:space="preserve">gibt </w:t>
      </w:r>
      <w:r w:rsidR="001E701A">
        <w:rPr>
          <w:b/>
          <w:color w:val="538135" w:themeColor="accent6" w:themeShade="BF"/>
          <w:sz w:val="24"/>
        </w:rPr>
        <w:t>die Verbindung zur Datenbank</w:t>
      </w:r>
      <w:r w:rsidR="00A97C5F">
        <w:rPr>
          <w:b/>
          <w:color w:val="538135" w:themeColor="accent6" w:themeShade="BF"/>
          <w:sz w:val="24"/>
        </w:rPr>
        <w:t xml:space="preserve"> zurück</w:t>
      </w:r>
      <w:r w:rsidR="001E701A">
        <w:rPr>
          <w:b/>
          <w:color w:val="538135" w:themeColor="accent6" w:themeShade="BF"/>
          <w:sz w:val="24"/>
        </w:rPr>
        <w:t>)</w:t>
      </w:r>
      <w:r w:rsidR="001828B7">
        <w:rPr>
          <w:b/>
          <w:color w:val="538135" w:themeColor="accent6" w:themeShade="BF"/>
          <w:sz w:val="24"/>
        </w:rPr>
        <w:t xml:space="preserve"> Wenn wir das PDO-Objekt nochmal in einer weiteren Klasse unterbringen, wird es schwer Funktionen der PDO-Klasse aufzurufen (z.B. exec() Siehe auch meine Anmerkung in der index.php Datei.</w:t>
      </w:r>
      <w:r w:rsidR="005338BD">
        <w:rPr>
          <w:b/>
          <w:color w:val="538135" w:themeColor="accent6" w:themeShade="BF"/>
          <w:sz w:val="24"/>
        </w:rPr>
        <w:t xml:space="preserve"> Oder? Wir müssten das PDO-Objekt dann immer über Getter abrufen.</w:t>
      </w:r>
    </w:p>
    <w:p w14:paraId="46E4EA2A" w14:textId="6407D390" w:rsidR="001E701A" w:rsidRDefault="005338BD" w:rsidP="001E701A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538135" w:themeColor="accent6" w:themeShade="BF"/>
          <w:sz w:val="24"/>
        </w:rPr>
        <w:t>Wir könnten</w:t>
      </w:r>
      <w:r w:rsidR="001828B7">
        <w:rPr>
          <w:b/>
          <w:color w:val="538135" w:themeColor="accent6" w:themeShade="BF"/>
          <w:sz w:val="24"/>
        </w:rPr>
        <w:t xml:space="preserve"> den Verbindungsaufbau </w:t>
      </w:r>
      <w:r>
        <w:rPr>
          <w:b/>
          <w:color w:val="538135" w:themeColor="accent6" w:themeShade="BF"/>
          <w:sz w:val="24"/>
        </w:rPr>
        <w:t>auch</w:t>
      </w:r>
      <w:bookmarkStart w:id="0" w:name="_GoBack"/>
      <w:bookmarkEnd w:id="0"/>
      <w:r w:rsidR="001828B7">
        <w:rPr>
          <w:b/>
          <w:color w:val="538135" w:themeColor="accent6" w:themeShade="BF"/>
          <w:sz w:val="24"/>
        </w:rPr>
        <w:t xml:space="preserve"> als </w:t>
      </w:r>
      <w:r w:rsidR="001E701A">
        <w:rPr>
          <w:b/>
          <w:color w:val="538135" w:themeColor="accent6" w:themeShade="BF"/>
          <w:sz w:val="24"/>
        </w:rPr>
        <w:t>Rückgabewert einer Methode einer Klasse zurückgeben lassen (Siehe DB_Conf.php)</w:t>
      </w:r>
      <w:r w:rsidR="001828B7">
        <w:rPr>
          <w:b/>
          <w:color w:val="538135" w:themeColor="accent6" w:themeShade="BF"/>
          <w:sz w:val="24"/>
        </w:rPr>
        <w:t>.</w:t>
      </w:r>
    </w:p>
    <w:p w14:paraId="6FFBA5C4" w14:textId="7186D2AB" w:rsidR="001E701A" w:rsidRDefault="001E701A" w:rsidP="001E701A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538135" w:themeColor="accent6" w:themeShade="BF"/>
          <w:sz w:val="24"/>
        </w:rPr>
        <w:t>Die Klasse Datenbank dann komplett in die Klasse Kalender implementieren</w:t>
      </w:r>
    </w:p>
    <w:p w14:paraId="10A212C4" w14:textId="225D4A67" w:rsidR="001E701A" w:rsidRPr="001E701A" w:rsidRDefault="001E701A" w:rsidP="001E701A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538135" w:themeColor="accent6" w:themeShade="BF"/>
          <w:sz w:val="24"/>
        </w:rPr>
        <w:t xml:space="preserve">Die Klasse Kalender würde dann alle bisherigen Funktionen der Klasse Datenbank beinhalten und Funktionen wie „lese Termin“, „schreibe Termin“, etc. </w:t>
      </w:r>
    </w:p>
    <w:p w14:paraId="529E6DA6" w14:textId="77777777" w:rsidR="00304E6A" w:rsidRDefault="00304E6A" w:rsidP="00CC0863">
      <w:pPr>
        <w:pStyle w:val="Listenabsatz"/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Die Datenbank-Klasse implementiert so eine Art REST-Server und beinhaltet alle Funktionen, welche für die Interaktion mit der Datenbank benötigt wird, z.B.</w:t>
      </w:r>
    </w:p>
    <w:p w14:paraId="22E1631B" w14:textId="2E20BDD9" w:rsidR="00304E6A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Lese Termin</w:t>
      </w:r>
      <w:r w:rsidR="00001776">
        <w:rPr>
          <w:b/>
          <w:color w:val="000000" w:themeColor="text1"/>
          <w:sz w:val="24"/>
        </w:rPr>
        <w:t>e</w:t>
      </w:r>
      <w:r>
        <w:rPr>
          <w:b/>
          <w:color w:val="000000" w:themeColor="text1"/>
          <w:sz w:val="24"/>
        </w:rPr>
        <w:t xml:space="preserve"> für Monat</w:t>
      </w:r>
    </w:p>
    <w:p w14:paraId="3BA3C891" w14:textId="77777777" w:rsidR="000F35F4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Lese Termine für Kategorie xy</w:t>
      </w:r>
    </w:p>
    <w:p w14:paraId="155240A4" w14:textId="23747FB9" w:rsidR="000F35F4" w:rsidRPr="00760255" w:rsidRDefault="000F35F4" w:rsidP="000F35F4">
      <w:pPr>
        <w:pStyle w:val="Listenabsatz"/>
        <w:numPr>
          <w:ilvl w:val="1"/>
          <w:numId w:val="17"/>
        </w:numPr>
        <w:spacing w:line="259" w:lineRule="auto"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Schreibe Termin</w:t>
      </w:r>
    </w:p>
    <w:p w14:paraId="47548FD6" w14:textId="50D2AAEB" w:rsidR="00760255" w:rsidRPr="00760255" w:rsidRDefault="00760255" w:rsidP="00760255">
      <w:pPr>
        <w:spacing w:line="259" w:lineRule="auto"/>
        <w:ind w:left="709"/>
        <w:rPr>
          <w:b/>
          <w:color w:val="538135" w:themeColor="accent6" w:themeShade="BF"/>
          <w:sz w:val="24"/>
        </w:rPr>
      </w:pPr>
      <w:r>
        <w:rPr>
          <w:b/>
          <w:color w:val="538135" w:themeColor="accent6" w:themeShade="BF"/>
          <w:sz w:val="24"/>
        </w:rPr>
        <w:t xml:space="preserve">Das könnte die Klasse Kalender ebenfalls tun. Der Kalender ist quasi die Datenbank, in der die Termine gespeichert werden. </w:t>
      </w:r>
    </w:p>
    <w:p w14:paraId="0F867E84" w14:textId="4A520AF5" w:rsidR="000F35F4" w:rsidRPr="001E701A" w:rsidRDefault="000F35F4" w:rsidP="000F35F4">
      <w:pPr>
        <w:pStyle w:val="Listenabsatz"/>
        <w:spacing w:line="259" w:lineRule="auto"/>
        <w:rPr>
          <w:b/>
          <w:color w:val="538135" w:themeColor="accent6" w:themeShade="BF"/>
          <w:sz w:val="24"/>
        </w:rPr>
      </w:pPr>
      <w:r>
        <w:rPr>
          <w:b/>
          <w:color w:val="000000" w:themeColor="text1"/>
          <w:sz w:val="24"/>
        </w:rPr>
        <w:t xml:space="preserve">Die Klasse Termin hält wiederum in den Membern die Daten des Termins (bis diese an die Datenbank übergeben werden). </w:t>
      </w:r>
      <w:r w:rsidR="0028445E">
        <w:rPr>
          <w:b/>
          <w:color w:val="000000" w:themeColor="text1"/>
          <w:sz w:val="24"/>
        </w:rPr>
        <w:t>Und bietet unter anderem eine Funktion, welche den Termin, aufbereitet in HTML-Code, ausgibt.</w:t>
      </w:r>
      <w:r w:rsidR="001E701A">
        <w:rPr>
          <w:b/>
          <w:color w:val="000000" w:themeColor="text1"/>
          <w:sz w:val="24"/>
        </w:rPr>
        <w:t xml:space="preserve"> </w:t>
      </w:r>
      <w:r w:rsidR="001E701A">
        <w:rPr>
          <w:b/>
          <w:color w:val="538135" w:themeColor="accent6" w:themeShade="BF"/>
          <w:sz w:val="24"/>
        </w:rPr>
        <w:t>Ja, sehe ich genau so.</w:t>
      </w:r>
    </w:p>
    <w:p w14:paraId="35B04480" w14:textId="49BD29D0" w:rsidR="00D4239E" w:rsidRDefault="00D4239E" w:rsidP="009E385C">
      <w:pPr>
        <w:spacing w:line="259" w:lineRule="auto"/>
        <w:rPr>
          <w:b/>
          <w:color w:val="2E74B5" w:themeColor="accent1" w:themeShade="BF"/>
          <w:sz w:val="24"/>
        </w:rPr>
      </w:pPr>
    </w:p>
    <w:p w14:paraId="78F9E3F4" w14:textId="3B7D3758" w:rsidR="004B3470" w:rsidRDefault="004B3470" w:rsidP="009E385C">
      <w:p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Ein paar Links -&gt; eventuell später als Quelle angeben:</w:t>
      </w:r>
    </w:p>
    <w:p w14:paraId="4DC10003" w14:textId="780EF170" w:rsidR="004B3470" w:rsidRDefault="00442DBE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3" w:history="1">
        <w:r w:rsidR="004B3470" w:rsidRPr="00575228">
          <w:rPr>
            <w:rStyle w:val="Hyperlink"/>
            <w:b/>
            <w:sz w:val="24"/>
          </w:rPr>
          <w:t>https://webdeasy.de/json-in-javascript-und-php-benutzen/</w:t>
        </w:r>
      </w:hyperlink>
    </w:p>
    <w:p w14:paraId="7AC1F173" w14:textId="23E84926" w:rsidR="004B3470" w:rsidRDefault="00442DBE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4" w:history="1">
        <w:r w:rsidR="004B3470" w:rsidRPr="00575228">
          <w:rPr>
            <w:rStyle w:val="Hyperlink"/>
            <w:b/>
            <w:sz w:val="24"/>
          </w:rPr>
          <w:t>https://www.mediaevent.de/javascript/json.html</w:t>
        </w:r>
      </w:hyperlink>
    </w:p>
    <w:p w14:paraId="64001387" w14:textId="3C1549F8" w:rsidR="004B3470" w:rsidRDefault="00442DBE" w:rsidP="009E385C">
      <w:pPr>
        <w:spacing w:line="259" w:lineRule="auto"/>
        <w:rPr>
          <w:b/>
          <w:color w:val="2E74B5" w:themeColor="accent1" w:themeShade="BF"/>
          <w:sz w:val="24"/>
        </w:rPr>
      </w:pPr>
      <w:hyperlink r:id="rId15" w:history="1">
        <w:r w:rsidR="0015204A" w:rsidRPr="00575228">
          <w:rPr>
            <w:rStyle w:val="Hyperlink"/>
            <w:b/>
            <w:sz w:val="24"/>
          </w:rPr>
          <w:t>https://phpdelusions.net/pdo/objects</w:t>
        </w:r>
      </w:hyperlink>
    </w:p>
    <w:p w14:paraId="08C5FD12" w14:textId="43A8E188" w:rsidR="0015204A" w:rsidRPr="009E385C" w:rsidRDefault="0015204A" w:rsidP="009E385C">
      <w:pPr>
        <w:spacing w:line="259" w:lineRule="auto"/>
        <w:rPr>
          <w:b/>
          <w:color w:val="2E74B5" w:themeColor="accent1" w:themeShade="BF"/>
          <w:sz w:val="24"/>
        </w:rPr>
      </w:pPr>
      <w:r w:rsidRPr="0015204A">
        <w:rPr>
          <w:b/>
          <w:color w:val="2E74B5" w:themeColor="accent1" w:themeShade="BF"/>
          <w:sz w:val="24"/>
        </w:rPr>
        <w:t>https://dzone.com/articles/practical-php/practical-php-patterns-data</w:t>
      </w:r>
    </w:p>
    <w:p w14:paraId="4640C555" w14:textId="77777777" w:rsidR="00D4239E" w:rsidRDefault="00D4239E">
      <w:pPr>
        <w:spacing w:line="259" w:lineRule="auto"/>
        <w:rPr>
          <w:b/>
          <w:color w:val="2E74B5" w:themeColor="accent1" w:themeShade="BF"/>
          <w:sz w:val="24"/>
        </w:rPr>
      </w:pPr>
    </w:p>
    <w:p w14:paraId="3DDF17C2" w14:textId="77777777" w:rsidR="00D4239E" w:rsidRDefault="00D4239E">
      <w:pPr>
        <w:spacing w:line="259" w:lineRule="auto"/>
        <w:rPr>
          <w:b/>
          <w:color w:val="2E74B5" w:themeColor="accent1" w:themeShade="BF"/>
          <w:sz w:val="24"/>
        </w:rPr>
      </w:pPr>
    </w:p>
    <w:p w14:paraId="329F4B10" w14:textId="20AD9D95" w:rsidR="001E5A62" w:rsidRDefault="001E5A62">
      <w:pPr>
        <w:spacing w:line="259" w:lineRule="auto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br w:type="page"/>
      </w:r>
    </w:p>
    <w:p w14:paraId="240F79A2" w14:textId="77777777" w:rsidR="002934FA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Spezifikation</w:t>
      </w:r>
    </w:p>
    <w:p w14:paraId="00BA0702" w14:textId="77777777" w:rsidR="00F1566C" w:rsidRPr="00F1566C" w:rsidRDefault="00F1566C" w:rsidP="00F1566C">
      <w:pPr>
        <w:pStyle w:val="Listenabsatz"/>
        <w:spacing w:before="120" w:after="240"/>
        <w:ind w:left="0"/>
        <w:rPr>
          <w:b/>
          <w:sz w:val="32"/>
        </w:rPr>
      </w:pPr>
    </w:p>
    <w:p w14:paraId="7BAB9251" w14:textId="77777777" w:rsidR="00F1566C" w:rsidRP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Benutzergruppen</w:t>
      </w:r>
    </w:p>
    <w:p w14:paraId="00192F48" w14:textId="77777777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Funktionale und nicht-funktionale Anforderungen</w:t>
      </w:r>
    </w:p>
    <w:p w14:paraId="02D2F669" w14:textId="77777777" w:rsidR="001E5A62" w:rsidRDefault="001E5A62">
      <w:pPr>
        <w:spacing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6FCAA32F" w14:textId="23E427AE" w:rsidR="00F1566C" w:rsidRDefault="002934FA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Entwurf</w:t>
      </w:r>
    </w:p>
    <w:p w14:paraId="4BE33457" w14:textId="77777777" w:rsidR="00F1566C" w:rsidRDefault="002934FA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Klassendiagramm</w:t>
      </w:r>
    </w:p>
    <w:p w14:paraId="665BC798" w14:textId="77777777" w:rsidR="00A5143E" w:rsidRDefault="002934FA" w:rsidP="00A5143E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Entwurfsmustereinsatz</w:t>
      </w:r>
    </w:p>
    <w:p w14:paraId="6A04F1D3" w14:textId="77777777" w:rsidR="00F1566C" w:rsidRDefault="00A5143E" w:rsidP="00A5143E">
      <w:pPr>
        <w:pStyle w:val="Listenabsatz"/>
        <w:spacing w:before="120" w:after="240"/>
        <w:ind w:left="792"/>
        <w:rPr>
          <w:b/>
          <w:sz w:val="32"/>
        </w:rPr>
      </w:pPr>
      <w:r>
        <w:rPr>
          <w:b/>
          <w:sz w:val="32"/>
        </w:rPr>
        <w:t>Observer</w:t>
      </w:r>
    </w:p>
    <w:p w14:paraId="5ABE2329" w14:textId="77777777" w:rsidR="00A5143E" w:rsidRDefault="00A5143E" w:rsidP="00A80997">
      <w:r>
        <w:t>Bei Änderung eines Termins wird die Anzeige des Kalenders aktualisiert.</w:t>
      </w:r>
    </w:p>
    <w:p w14:paraId="4B57D13B" w14:textId="77777777" w:rsidR="00A80997" w:rsidRDefault="00A80997" w:rsidP="00A5143E">
      <w:pPr>
        <w:pStyle w:val="Textkrper"/>
      </w:pPr>
    </w:p>
    <w:p w14:paraId="0302AF83" w14:textId="77777777" w:rsidR="00A80997" w:rsidRDefault="00A80997" w:rsidP="00A80997">
      <w:pPr>
        <w:pStyle w:val="Listenabsatz"/>
        <w:spacing w:before="120" w:after="240"/>
        <w:ind w:left="792"/>
        <w:rPr>
          <w:b/>
          <w:sz w:val="32"/>
        </w:rPr>
      </w:pPr>
      <w:r w:rsidRPr="00A80997">
        <w:rPr>
          <w:b/>
          <w:sz w:val="32"/>
        </w:rPr>
        <w:t>Fabrik</w:t>
      </w:r>
    </w:p>
    <w:p w14:paraId="1913D75C" w14:textId="69AD8ED1" w:rsidR="00B85F94" w:rsidRDefault="00EC3B6F" w:rsidP="00A80997">
      <w:pPr>
        <w:spacing w:before="120" w:after="240"/>
      </w:pPr>
      <w:r>
        <w:t>Implementiert einen Termin, der sich in der Kategorie unterscheidet</w:t>
      </w:r>
      <w:r w:rsidR="00B85F94">
        <w:t xml:space="preserve"> oder Erzeugung eines Objekts für die Datenbank.</w:t>
      </w:r>
    </w:p>
    <w:p w14:paraId="424CC570" w14:textId="45FB94D0" w:rsidR="00967BCE" w:rsidRPr="001E5A62" w:rsidRDefault="00967BCE" w:rsidP="00A80997">
      <w:pPr>
        <w:spacing w:before="120" w:after="240"/>
        <w:rPr>
          <w:b/>
          <w:bCs/>
        </w:rPr>
      </w:pPr>
      <w:r w:rsidRPr="001E5A62">
        <w:rPr>
          <w:b/>
          <w:bCs/>
        </w:rPr>
        <w:t>Das klingt als wären wir uns reinig. Ich hatte zu Beginn mal fo</w:t>
      </w:r>
      <w:r w:rsidR="001E5A62" w:rsidRPr="001E5A62">
        <w:rPr>
          <w:b/>
          <w:bCs/>
        </w:rPr>
        <w:t>l</w:t>
      </w:r>
      <w:r w:rsidRPr="001E5A62">
        <w:rPr>
          <w:b/>
          <w:bCs/>
        </w:rPr>
        <w:t xml:space="preserve">gendes </w:t>
      </w:r>
      <w:r w:rsidR="001E5A62" w:rsidRPr="001E5A62">
        <w:rPr>
          <w:b/>
          <w:bCs/>
        </w:rPr>
        <w:t>n</w:t>
      </w:r>
      <w:r w:rsidRPr="001E5A62">
        <w:rPr>
          <w:b/>
          <w:bCs/>
        </w:rPr>
        <w:t>otiert:</w:t>
      </w:r>
    </w:p>
    <w:p w14:paraId="6C5352F7" w14:textId="5F88C8A7" w:rsidR="00967BCE" w:rsidRPr="001E5A62" w:rsidRDefault="00967BCE" w:rsidP="00967BCE">
      <w:pPr>
        <w:spacing w:before="120" w:after="240"/>
        <w:rPr>
          <w:b/>
          <w:bCs/>
          <w:color w:val="538135" w:themeColor="accent6" w:themeShade="BF"/>
        </w:rPr>
      </w:pPr>
      <w:r w:rsidRPr="001E5A62">
        <w:rPr>
          <w:b/>
          <w:bCs/>
          <w:color w:val="538135" w:themeColor="accent6" w:themeShade="BF"/>
        </w:rPr>
        <w:t>Verhaltensmuster - Strategie (Strategy Pattern) für -&gt; Erstellen eines Termin</w:t>
      </w:r>
      <w:r w:rsidR="001E5A62">
        <w:rPr>
          <w:b/>
          <w:bCs/>
          <w:color w:val="538135" w:themeColor="accent6" w:themeShade="BF"/>
        </w:rPr>
        <w:t>s</w:t>
      </w:r>
      <w:r w:rsidRPr="001E5A62">
        <w:rPr>
          <w:b/>
          <w:bCs/>
          <w:color w:val="538135" w:themeColor="accent6" w:themeShade="BF"/>
        </w:rPr>
        <w:t xml:space="preserve"> und hinzufügen einer Kategorie ---</w:t>
      </w:r>
      <w:r w:rsidRPr="001E5A62">
        <w:rPr>
          <w:b/>
          <w:bCs/>
          <w:color w:val="538135" w:themeColor="accent6" w:themeShade="BF"/>
        </w:rPr>
        <w:sym w:font="Wingdings" w:char="F0E0"/>
      </w:r>
      <w:r w:rsidRPr="001E5A62">
        <w:rPr>
          <w:b/>
          <w:bCs/>
          <w:color w:val="538135" w:themeColor="accent6" w:themeShade="BF"/>
        </w:rPr>
        <w:t xml:space="preserve"> Factory Method</w:t>
      </w:r>
    </w:p>
    <w:p w14:paraId="00B12B6B" w14:textId="1B986CB0" w:rsidR="00967BCE" w:rsidRPr="001E5A62" w:rsidRDefault="00967BCE" w:rsidP="00967BCE">
      <w:pPr>
        <w:spacing w:before="120" w:after="240"/>
        <w:rPr>
          <w:b/>
          <w:bCs/>
        </w:rPr>
      </w:pPr>
      <w:r w:rsidRPr="001E5A62">
        <w:rPr>
          <w:b/>
          <w:bCs/>
        </w:rPr>
        <w:t>und</w:t>
      </w:r>
    </w:p>
    <w:p w14:paraId="6FC944A9" w14:textId="3563DCD9" w:rsidR="00967BCE" w:rsidRPr="001E5A62" w:rsidRDefault="00967BCE" w:rsidP="00967BCE">
      <w:pPr>
        <w:spacing w:before="120" w:after="240"/>
        <w:rPr>
          <w:b/>
          <w:bCs/>
          <w:color w:val="538135" w:themeColor="accent6" w:themeShade="BF"/>
        </w:rPr>
      </w:pPr>
      <w:r w:rsidRPr="001E5A62">
        <w:rPr>
          <w:b/>
          <w:bCs/>
          <w:color w:val="538135" w:themeColor="accent6" w:themeShade="BF"/>
        </w:rPr>
        <w:t>Observer Pattern (Änderungen an Terminen, hinzufügen von Terminen) -&gt; update(Terminkalender)</w:t>
      </w:r>
    </w:p>
    <w:p w14:paraId="23C24647" w14:textId="77777777" w:rsidR="001E5A62" w:rsidRDefault="001E5A62">
      <w:pPr>
        <w:spacing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7E482E3F" w14:textId="0EF9E491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Implementierung</w:t>
      </w:r>
    </w:p>
    <w:p w14:paraId="322311F6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Screenshots</w:t>
      </w:r>
    </w:p>
    <w:p w14:paraId="0674D393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Genutzte Frameworks</w:t>
      </w:r>
    </w:p>
    <w:p w14:paraId="6A949024" w14:textId="6F0ED3BA" w:rsidR="001E5A62" w:rsidRDefault="001E5A62">
      <w:pPr>
        <w:spacing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606A92A9" w14:textId="77777777" w:rsidR="00F1566C" w:rsidRDefault="00E54B75" w:rsidP="00F1566C">
      <w:pPr>
        <w:pStyle w:val="Listenabsatz"/>
        <w:numPr>
          <w:ilvl w:val="0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lastRenderedPageBreak/>
        <w:t>Zusammenfassung</w:t>
      </w:r>
    </w:p>
    <w:p w14:paraId="73895893" w14:textId="77777777" w:rsid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Aufgabenteilung</w:t>
      </w:r>
    </w:p>
    <w:p w14:paraId="7717F0EA" w14:textId="77777777" w:rsidR="00E54B75" w:rsidRPr="00F1566C" w:rsidRDefault="00E54B75" w:rsidP="00F1566C">
      <w:pPr>
        <w:pStyle w:val="Listenabsatz"/>
        <w:numPr>
          <w:ilvl w:val="1"/>
          <w:numId w:val="15"/>
        </w:numPr>
        <w:spacing w:before="120" w:after="240"/>
        <w:rPr>
          <w:b/>
          <w:sz w:val="32"/>
        </w:rPr>
      </w:pPr>
      <w:r w:rsidRPr="00F1566C">
        <w:rPr>
          <w:b/>
          <w:sz w:val="32"/>
        </w:rPr>
        <w:t>Ausblick</w:t>
      </w:r>
    </w:p>
    <w:p w14:paraId="6C824867" w14:textId="77777777" w:rsidR="005E24B5" w:rsidRPr="00310A46" w:rsidRDefault="005E24B5" w:rsidP="00310A46"/>
    <w:sectPr w:rsidR="005E24B5" w:rsidRPr="00310A46" w:rsidSect="00F1566C">
      <w:headerReference w:type="default" r:id="rId16"/>
      <w:footerReference w:type="default" r:id="rId17"/>
      <w:headerReference w:type="first" r:id="rId18"/>
      <w:pgSz w:w="11906" w:h="16838" w:code="9"/>
      <w:pgMar w:top="-2642" w:right="1304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F604D" w14:textId="77777777" w:rsidR="00442DBE" w:rsidRDefault="00442DBE" w:rsidP="00C9793C">
      <w:pPr>
        <w:spacing w:after="0" w:line="240" w:lineRule="auto"/>
      </w:pPr>
      <w:r>
        <w:separator/>
      </w:r>
    </w:p>
  </w:endnote>
  <w:endnote w:type="continuationSeparator" w:id="0">
    <w:p w14:paraId="25370052" w14:textId="77777777" w:rsidR="00442DBE" w:rsidRDefault="00442DBE" w:rsidP="00C9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C2680" w14:textId="77777777" w:rsidR="005A0B59" w:rsidRPr="00D62070" w:rsidRDefault="001754F9" w:rsidP="005A0B59">
    <w:pPr>
      <w:pStyle w:val="Fuzeile"/>
    </w:pPr>
    <w:r w:rsidRPr="00306A45">
      <w:tab/>
    </w:r>
    <w:r w:rsidRPr="00306A45">
      <w:tab/>
    </w:r>
    <w:r w:rsidR="005A0B59" w:rsidRPr="00D62070">
      <w:t xml:space="preserve">Seite </w:t>
    </w:r>
    <w:r w:rsidR="005A0B59" w:rsidRPr="00D62070">
      <w:fldChar w:fldCharType="begin"/>
    </w:r>
    <w:r w:rsidR="005A0B59" w:rsidRPr="00D62070">
      <w:instrText xml:space="preserve"> PAGE   \* MERGEFORMAT </w:instrText>
    </w:r>
    <w:r w:rsidR="005A0B59" w:rsidRPr="00D62070">
      <w:fldChar w:fldCharType="separate"/>
    </w:r>
    <w:r w:rsidR="009F37B1">
      <w:rPr>
        <w:noProof/>
      </w:rPr>
      <w:t>5</w:t>
    </w:r>
    <w:r w:rsidR="005A0B59" w:rsidRPr="00D62070">
      <w:fldChar w:fldCharType="end"/>
    </w:r>
    <w:r w:rsidR="005A0B59" w:rsidRPr="00D62070">
      <w:t xml:space="preserve"> von </w:t>
    </w:r>
    <w:r w:rsidR="00442DBE">
      <w:fldChar w:fldCharType="begin"/>
    </w:r>
    <w:r w:rsidR="00442DBE">
      <w:instrText xml:space="preserve"> NUMPAGES   \* MERGEFORMAT </w:instrText>
    </w:r>
    <w:r w:rsidR="00442DBE">
      <w:fldChar w:fldCharType="separate"/>
    </w:r>
    <w:r w:rsidR="009F37B1">
      <w:rPr>
        <w:noProof/>
      </w:rPr>
      <w:t>5</w:t>
    </w:r>
    <w:r w:rsidR="00442DB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63D46" w14:textId="77777777" w:rsidR="00442DBE" w:rsidRDefault="00442DBE" w:rsidP="00C9793C">
      <w:pPr>
        <w:spacing w:after="0" w:line="240" w:lineRule="auto"/>
      </w:pPr>
      <w:r>
        <w:separator/>
      </w:r>
    </w:p>
  </w:footnote>
  <w:footnote w:type="continuationSeparator" w:id="0">
    <w:p w14:paraId="67C22A3B" w14:textId="77777777" w:rsidR="00442DBE" w:rsidRDefault="00442DBE" w:rsidP="00C9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13C26" w14:textId="77777777" w:rsidR="001A7933" w:rsidRDefault="00DE16C7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60288" behindDoc="1" locked="1" layoutInCell="1" allowOverlap="1" wp14:anchorId="1D669F7D" wp14:editId="0501391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515A7" w14:textId="77777777" w:rsidR="00310A46" w:rsidRDefault="00310A46" w:rsidP="0036241F">
    <w:pPr>
      <w:pStyle w:val="Kopfzeile"/>
      <w:rPr>
        <w:rStyle w:val="Fett"/>
      </w:rPr>
    </w:pPr>
  </w:p>
  <w:p w14:paraId="1E3CA720" w14:textId="77777777" w:rsidR="00310A46" w:rsidRDefault="00310A46" w:rsidP="0036241F">
    <w:pPr>
      <w:pStyle w:val="Kopfzeile"/>
      <w:rPr>
        <w:rStyle w:val="Fett"/>
      </w:rPr>
    </w:pPr>
  </w:p>
  <w:p w14:paraId="17E4290E" w14:textId="77777777" w:rsidR="00310A46" w:rsidRDefault="00310A46" w:rsidP="0036241F">
    <w:pPr>
      <w:pStyle w:val="Kopfzeile"/>
      <w:rPr>
        <w:rStyle w:val="Fett"/>
      </w:rPr>
    </w:pPr>
  </w:p>
  <w:p w14:paraId="2707BAEE" w14:textId="77777777" w:rsidR="00310A46" w:rsidRDefault="00310A46" w:rsidP="005E24B5">
    <w:pPr>
      <w:pStyle w:val="Kopfzeile"/>
      <w:ind w:firstLine="709"/>
      <w:rPr>
        <w:rStyle w:val="Fett"/>
      </w:rPr>
    </w:pPr>
  </w:p>
  <w:p w14:paraId="6E9B02D1" w14:textId="77777777" w:rsidR="00310A46" w:rsidRDefault="00310A46" w:rsidP="0036241F">
    <w:pPr>
      <w:pStyle w:val="Kopfzeile"/>
      <w:rPr>
        <w:rStyle w:val="Fett"/>
      </w:rPr>
    </w:pPr>
  </w:p>
  <w:p w14:paraId="4BC7FB45" w14:textId="77777777" w:rsidR="00421BD5" w:rsidRDefault="00421BD5" w:rsidP="0036241F">
    <w:pPr>
      <w:pStyle w:val="Kopfzeile"/>
    </w:pPr>
  </w:p>
  <w:p w14:paraId="51FF5CE8" w14:textId="77777777" w:rsidR="00421BD5" w:rsidRDefault="00421BD5" w:rsidP="0036241F">
    <w:pPr>
      <w:pStyle w:val="Kopfzeile"/>
    </w:pPr>
  </w:p>
  <w:p w14:paraId="4C9C1E20" w14:textId="77777777" w:rsidR="00421BD5" w:rsidRDefault="00421BD5" w:rsidP="0036241F">
    <w:pPr>
      <w:pStyle w:val="Kopfzeile"/>
    </w:pPr>
  </w:p>
  <w:p w14:paraId="1C3C9668" w14:textId="77777777" w:rsidR="00421BD5" w:rsidRDefault="00421BD5" w:rsidP="0036241F">
    <w:pPr>
      <w:pStyle w:val="Kopfzeile"/>
    </w:pPr>
  </w:p>
  <w:p w14:paraId="5B62D305" w14:textId="77777777" w:rsidR="00421BD5" w:rsidRDefault="00421BD5" w:rsidP="0036241F">
    <w:pPr>
      <w:pStyle w:val="Kopfzeile"/>
    </w:pPr>
  </w:p>
  <w:p w14:paraId="79464C57" w14:textId="77777777" w:rsidR="00421BD5" w:rsidRDefault="00421BD5" w:rsidP="0036241F">
    <w:pPr>
      <w:pStyle w:val="Kopfzeile"/>
    </w:pPr>
  </w:p>
  <w:p w14:paraId="18EBAA88" w14:textId="77777777" w:rsidR="00421BD5" w:rsidRDefault="00421BD5" w:rsidP="0036241F">
    <w:pPr>
      <w:pStyle w:val="Kopfzeile"/>
    </w:pPr>
  </w:p>
  <w:p w14:paraId="23F9DFE0" w14:textId="77777777" w:rsidR="00421BD5" w:rsidRDefault="00421BD5" w:rsidP="0036241F">
    <w:pPr>
      <w:pStyle w:val="Kopfzeile"/>
    </w:pPr>
  </w:p>
  <w:p w14:paraId="440E5E41" w14:textId="77777777" w:rsidR="00C9793C" w:rsidRDefault="00DE16C7" w:rsidP="0036241F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1" layoutInCell="1" allowOverlap="1" wp14:anchorId="1AF796B9" wp14:editId="275E049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285200"/>
          <wp:effectExtent l="0" t="0" r="3175" b="0"/>
          <wp:wrapNone/>
          <wp:docPr id="20" name="Grafik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fh-luebeck.de\shares\group\rz\Team\Volker_Natho\Projekte\Wulf_Office-Vorlagen\Word\Briefbogen\Briefbogen_Kopfgrafik3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8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3C98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3E25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8F663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E666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BA40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90D2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E5B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3D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CC7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748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8245D"/>
    <w:multiLevelType w:val="hybridMultilevel"/>
    <w:tmpl w:val="934060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E7C89"/>
    <w:multiLevelType w:val="hybridMultilevel"/>
    <w:tmpl w:val="E2EE5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6D7221"/>
    <w:multiLevelType w:val="hybridMultilevel"/>
    <w:tmpl w:val="359641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90A42"/>
    <w:multiLevelType w:val="hybridMultilevel"/>
    <w:tmpl w:val="C10EDDD4"/>
    <w:lvl w:ilvl="0" w:tplc="690A12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B6AD6"/>
    <w:multiLevelType w:val="hybridMultilevel"/>
    <w:tmpl w:val="D0549B4A"/>
    <w:lvl w:ilvl="0" w:tplc="A65CAFC6">
      <w:start w:val="2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7A0636"/>
    <w:multiLevelType w:val="hybridMultilevel"/>
    <w:tmpl w:val="EDF441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F1F98"/>
    <w:multiLevelType w:val="multilevel"/>
    <w:tmpl w:val="12243F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733E5CE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2"/>
  </w:num>
  <w:num w:numId="15">
    <w:abstractNumId w:val="17"/>
  </w:num>
  <w:num w:numId="16">
    <w:abstractNumId w:val="16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B5"/>
    <w:rsid w:val="00001776"/>
    <w:rsid w:val="0000296C"/>
    <w:rsid w:val="00025229"/>
    <w:rsid w:val="00032950"/>
    <w:rsid w:val="00067CD2"/>
    <w:rsid w:val="00083BF8"/>
    <w:rsid w:val="000860E0"/>
    <w:rsid w:val="000A44B5"/>
    <w:rsid w:val="000C18D3"/>
    <w:rsid w:val="000C77CD"/>
    <w:rsid w:val="000D326A"/>
    <w:rsid w:val="000E0230"/>
    <w:rsid w:val="000F35F4"/>
    <w:rsid w:val="0015204A"/>
    <w:rsid w:val="00163BFC"/>
    <w:rsid w:val="001754F9"/>
    <w:rsid w:val="001828B7"/>
    <w:rsid w:val="001848FC"/>
    <w:rsid w:val="001A5EBF"/>
    <w:rsid w:val="001A7933"/>
    <w:rsid w:val="001B28C6"/>
    <w:rsid w:val="001C2ADF"/>
    <w:rsid w:val="001D0516"/>
    <w:rsid w:val="001E5A62"/>
    <w:rsid w:val="001E701A"/>
    <w:rsid w:val="001F6F14"/>
    <w:rsid w:val="0020282D"/>
    <w:rsid w:val="00235C69"/>
    <w:rsid w:val="0028445E"/>
    <w:rsid w:val="00286DDD"/>
    <w:rsid w:val="00292A1E"/>
    <w:rsid w:val="002934FA"/>
    <w:rsid w:val="00293EF5"/>
    <w:rsid w:val="002952D7"/>
    <w:rsid w:val="00297469"/>
    <w:rsid w:val="002B7129"/>
    <w:rsid w:val="002D39B8"/>
    <w:rsid w:val="00304E6A"/>
    <w:rsid w:val="003068D4"/>
    <w:rsid w:val="00306A45"/>
    <w:rsid w:val="00310A46"/>
    <w:rsid w:val="00334AFB"/>
    <w:rsid w:val="00357196"/>
    <w:rsid w:val="0036241F"/>
    <w:rsid w:val="00366911"/>
    <w:rsid w:val="00377EF4"/>
    <w:rsid w:val="003957E1"/>
    <w:rsid w:val="003A0041"/>
    <w:rsid w:val="003B5D0A"/>
    <w:rsid w:val="003C0772"/>
    <w:rsid w:val="003D57F7"/>
    <w:rsid w:val="003E4F27"/>
    <w:rsid w:val="00400921"/>
    <w:rsid w:val="00403357"/>
    <w:rsid w:val="00406CCC"/>
    <w:rsid w:val="00412D49"/>
    <w:rsid w:val="00421BD5"/>
    <w:rsid w:val="0042232E"/>
    <w:rsid w:val="00442DBE"/>
    <w:rsid w:val="00443F82"/>
    <w:rsid w:val="004644E5"/>
    <w:rsid w:val="004830BB"/>
    <w:rsid w:val="004B3470"/>
    <w:rsid w:val="004B45AB"/>
    <w:rsid w:val="004C440F"/>
    <w:rsid w:val="004D37C4"/>
    <w:rsid w:val="005338BD"/>
    <w:rsid w:val="00540792"/>
    <w:rsid w:val="00542A55"/>
    <w:rsid w:val="00574940"/>
    <w:rsid w:val="00590E1D"/>
    <w:rsid w:val="00592EFA"/>
    <w:rsid w:val="005A0B59"/>
    <w:rsid w:val="005D47CB"/>
    <w:rsid w:val="005E24B5"/>
    <w:rsid w:val="0062276F"/>
    <w:rsid w:val="00631B84"/>
    <w:rsid w:val="00674996"/>
    <w:rsid w:val="006F58CA"/>
    <w:rsid w:val="006F6B0D"/>
    <w:rsid w:val="00714BA7"/>
    <w:rsid w:val="00720056"/>
    <w:rsid w:val="00735F4A"/>
    <w:rsid w:val="0075160C"/>
    <w:rsid w:val="00760255"/>
    <w:rsid w:val="0076261F"/>
    <w:rsid w:val="00773A15"/>
    <w:rsid w:val="00776FB1"/>
    <w:rsid w:val="00797564"/>
    <w:rsid w:val="007B0281"/>
    <w:rsid w:val="007B6FDB"/>
    <w:rsid w:val="007C190A"/>
    <w:rsid w:val="007C22AC"/>
    <w:rsid w:val="007D4E30"/>
    <w:rsid w:val="007F0062"/>
    <w:rsid w:val="00834721"/>
    <w:rsid w:val="0083494F"/>
    <w:rsid w:val="00846321"/>
    <w:rsid w:val="00855F18"/>
    <w:rsid w:val="00857A90"/>
    <w:rsid w:val="00894039"/>
    <w:rsid w:val="008A7927"/>
    <w:rsid w:val="008C2546"/>
    <w:rsid w:val="008C3627"/>
    <w:rsid w:val="009274A2"/>
    <w:rsid w:val="009432FC"/>
    <w:rsid w:val="00943398"/>
    <w:rsid w:val="00945459"/>
    <w:rsid w:val="00967BCE"/>
    <w:rsid w:val="009A4E49"/>
    <w:rsid w:val="009D7683"/>
    <w:rsid w:val="009E385C"/>
    <w:rsid w:val="009F37B1"/>
    <w:rsid w:val="00A15561"/>
    <w:rsid w:val="00A17130"/>
    <w:rsid w:val="00A3190D"/>
    <w:rsid w:val="00A4146E"/>
    <w:rsid w:val="00A47385"/>
    <w:rsid w:val="00A5143E"/>
    <w:rsid w:val="00A66AA1"/>
    <w:rsid w:val="00A80997"/>
    <w:rsid w:val="00A97C5F"/>
    <w:rsid w:val="00AA7C84"/>
    <w:rsid w:val="00AC16D4"/>
    <w:rsid w:val="00AD1161"/>
    <w:rsid w:val="00AD27E4"/>
    <w:rsid w:val="00AF1C3E"/>
    <w:rsid w:val="00B168B1"/>
    <w:rsid w:val="00B17D86"/>
    <w:rsid w:val="00B24F0F"/>
    <w:rsid w:val="00B349E0"/>
    <w:rsid w:val="00B362CF"/>
    <w:rsid w:val="00B3641B"/>
    <w:rsid w:val="00B5303B"/>
    <w:rsid w:val="00B603E1"/>
    <w:rsid w:val="00B60691"/>
    <w:rsid w:val="00B70362"/>
    <w:rsid w:val="00B8458C"/>
    <w:rsid w:val="00B85F94"/>
    <w:rsid w:val="00B93409"/>
    <w:rsid w:val="00B9446E"/>
    <w:rsid w:val="00B966D0"/>
    <w:rsid w:val="00BA3C08"/>
    <w:rsid w:val="00BC63FF"/>
    <w:rsid w:val="00BD0AE4"/>
    <w:rsid w:val="00BD50CE"/>
    <w:rsid w:val="00C0668A"/>
    <w:rsid w:val="00C15DA4"/>
    <w:rsid w:val="00C169A1"/>
    <w:rsid w:val="00C216EA"/>
    <w:rsid w:val="00C9793C"/>
    <w:rsid w:val="00CB356D"/>
    <w:rsid w:val="00CC0863"/>
    <w:rsid w:val="00D01977"/>
    <w:rsid w:val="00D14D09"/>
    <w:rsid w:val="00D14DCF"/>
    <w:rsid w:val="00D15C3B"/>
    <w:rsid w:val="00D4239E"/>
    <w:rsid w:val="00D62070"/>
    <w:rsid w:val="00D62FDA"/>
    <w:rsid w:val="00DB3280"/>
    <w:rsid w:val="00DC2CCA"/>
    <w:rsid w:val="00DE0125"/>
    <w:rsid w:val="00DE16C7"/>
    <w:rsid w:val="00DF40D3"/>
    <w:rsid w:val="00E150CC"/>
    <w:rsid w:val="00E54B75"/>
    <w:rsid w:val="00E61134"/>
    <w:rsid w:val="00E6257B"/>
    <w:rsid w:val="00E841B4"/>
    <w:rsid w:val="00EA32C6"/>
    <w:rsid w:val="00EA7414"/>
    <w:rsid w:val="00EC04B4"/>
    <w:rsid w:val="00EC3B6F"/>
    <w:rsid w:val="00EE0836"/>
    <w:rsid w:val="00EE244C"/>
    <w:rsid w:val="00EE3391"/>
    <w:rsid w:val="00EE47EB"/>
    <w:rsid w:val="00EF2CAF"/>
    <w:rsid w:val="00EF3B6F"/>
    <w:rsid w:val="00F06CFB"/>
    <w:rsid w:val="00F1566C"/>
    <w:rsid w:val="00F15826"/>
    <w:rsid w:val="00F2049F"/>
    <w:rsid w:val="00F20B4D"/>
    <w:rsid w:val="00F34BAB"/>
    <w:rsid w:val="00F61008"/>
    <w:rsid w:val="00FA07F7"/>
    <w:rsid w:val="00FC3C4F"/>
    <w:rsid w:val="00FD0608"/>
    <w:rsid w:val="00FD0D22"/>
    <w:rsid w:val="00FD3D2C"/>
    <w:rsid w:val="00FD6B9F"/>
    <w:rsid w:val="00FD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912173"/>
  <w15:chartTrackingRefBased/>
  <w15:docId w15:val="{04DF11A9-0CCB-4C90-A3E6-87A2514A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0516"/>
    <w:pPr>
      <w:spacing w:line="260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6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5F18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5F18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D620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D620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berschrift6">
    <w:name w:val="heading 6"/>
    <w:basedOn w:val="Standard"/>
    <w:next w:val="Standard"/>
    <w:link w:val="berschrift6Zchn"/>
    <w:uiPriority w:val="9"/>
    <w:semiHidden/>
    <w:rsid w:val="00D620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rsid w:val="00D620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D620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D620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89"/>
    <w:unhideWhenUsed/>
    <w:rsid w:val="007C22AC"/>
    <w:pPr>
      <w:tabs>
        <w:tab w:val="left" w:pos="6917"/>
      </w:tabs>
      <w:spacing w:after="0"/>
    </w:pPr>
    <w:rPr>
      <w:rFonts w:ascii="Calibri" w:hAnsi="Calibri" w:cs="Calibri"/>
      <w:sz w:val="20"/>
      <w:szCs w:val="20"/>
    </w:rPr>
  </w:style>
  <w:style w:type="character" w:customStyle="1" w:styleId="KopfzeileZchn">
    <w:name w:val="Kopfzeile Zchn"/>
    <w:basedOn w:val="Absatz-Standardschriftart"/>
    <w:link w:val="Kopfzeile"/>
    <w:uiPriority w:val="89"/>
    <w:rsid w:val="007C22AC"/>
    <w:rPr>
      <w:rFonts w:ascii="Calibri" w:hAnsi="Calibri" w:cs="Calibri"/>
      <w:sz w:val="20"/>
      <w:szCs w:val="20"/>
    </w:rPr>
  </w:style>
  <w:style w:type="paragraph" w:styleId="Fuzeile">
    <w:name w:val="footer"/>
    <w:basedOn w:val="Standard"/>
    <w:link w:val="FuzeileZchn"/>
    <w:uiPriority w:val="90"/>
    <w:unhideWhenUsed/>
    <w:rsid w:val="00A3190D"/>
    <w:pPr>
      <w:tabs>
        <w:tab w:val="center" w:pos="3969"/>
        <w:tab w:val="right" w:pos="9185"/>
      </w:tabs>
      <w:spacing w:after="0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0"/>
    <w:rsid w:val="00A3190D"/>
    <w:rPr>
      <w:sz w:val="20"/>
    </w:rPr>
  </w:style>
  <w:style w:type="paragraph" w:styleId="Listenabsatz">
    <w:name w:val="List Paragraph"/>
    <w:basedOn w:val="Standard"/>
    <w:uiPriority w:val="34"/>
    <w:unhideWhenUsed/>
    <w:rsid w:val="0075160C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458C"/>
    <w:pPr>
      <w:spacing w:after="0" w:line="240" w:lineRule="auto"/>
    </w:pPr>
    <w:rPr>
      <w:rFonts w:eastAsiaTheme="minorEastAsia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bsenderzeile">
    <w:name w:val="Absenderzeile"/>
    <w:basedOn w:val="Standard"/>
    <w:uiPriority w:val="29"/>
    <w:unhideWhenUsed/>
    <w:qFormat/>
    <w:rsid w:val="003957E1"/>
    <w:rPr>
      <w:noProof/>
      <w:sz w:val="16"/>
      <w:szCs w:val="16"/>
    </w:rPr>
  </w:style>
  <w:style w:type="paragraph" w:customStyle="1" w:styleId="Absenderinformation">
    <w:name w:val="Absenderinformation"/>
    <w:basedOn w:val="Standard"/>
    <w:uiPriority w:val="30"/>
    <w:unhideWhenUsed/>
    <w:qFormat/>
    <w:rsid w:val="00BC63FF"/>
    <w:pPr>
      <w:tabs>
        <w:tab w:val="left" w:pos="680"/>
      </w:tabs>
      <w:spacing w:after="120" w:line="240" w:lineRule="atLeast"/>
    </w:pPr>
    <w:rPr>
      <w:rFonts w:ascii="Calibri" w:hAnsi="Calibri" w:cs="Calibri"/>
      <w:noProof/>
      <w:sz w:val="20"/>
      <w:szCs w:val="20"/>
    </w:rPr>
  </w:style>
  <w:style w:type="paragraph" w:customStyle="1" w:styleId="Adresse">
    <w:name w:val="Adresse"/>
    <w:basedOn w:val="Standard"/>
    <w:uiPriority w:val="31"/>
    <w:unhideWhenUsed/>
    <w:qFormat/>
    <w:rsid w:val="00592EFA"/>
    <w:pPr>
      <w:spacing w:after="0"/>
    </w:pPr>
    <w:rPr>
      <w:rFonts w:eastAsiaTheme="minorEastAsia" w:cs="Times New Roman"/>
      <w:lang w:bidi="en-US"/>
    </w:rPr>
  </w:style>
  <w:style w:type="paragraph" w:customStyle="1" w:styleId="Anmerkung">
    <w:name w:val="Anmerkung"/>
    <w:basedOn w:val="Standard"/>
    <w:uiPriority w:val="13"/>
    <w:qFormat/>
    <w:rsid w:val="00B8458C"/>
    <w:pPr>
      <w:spacing w:before="60" w:after="80" w:line="240" w:lineRule="auto"/>
      <w:ind w:right="57"/>
      <w:jc w:val="right"/>
    </w:pPr>
    <w:rPr>
      <w:rFonts w:ascii="Arial" w:eastAsiaTheme="minorEastAsia" w:hAnsi="Arial" w:cs="Times New Roman"/>
      <w:spacing w:val="10"/>
      <w:sz w:val="12"/>
      <w:szCs w:val="24"/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B8458C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3E4F27"/>
    <w:rPr>
      <w:color w:val="E4003A"/>
      <w:u w:val="none"/>
    </w:rPr>
  </w:style>
  <w:style w:type="paragraph" w:styleId="KeinLeerraum">
    <w:name w:val="No Spacing"/>
    <w:basedOn w:val="Standard"/>
    <w:uiPriority w:val="1"/>
    <w:qFormat/>
    <w:rsid w:val="00032950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62C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55F18"/>
    <w:rPr>
      <w:rFonts w:asciiTheme="majorHAnsi" w:eastAsiaTheme="majorEastAsia" w:hAnsiTheme="majorHAnsi" w:cstheme="majorBidi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5F18"/>
    <w:rPr>
      <w:rFonts w:asciiTheme="majorHAnsi" w:eastAsiaTheme="majorEastAsia" w:hAnsiTheme="majorHAnsi" w:cstheme="majorBidi"/>
      <w:b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2070"/>
    <w:rPr>
      <w:rFonts w:asciiTheme="majorHAnsi" w:eastAsiaTheme="majorEastAsia" w:hAnsiTheme="majorHAnsi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62070"/>
    <w:rPr>
      <w:rFonts w:asciiTheme="majorHAnsi" w:eastAsiaTheme="majorEastAsia" w:hAnsiTheme="majorHAnsi" w:cstheme="majorBidi"/>
      <w:caps/>
    </w:rPr>
  </w:style>
  <w:style w:type="paragraph" w:styleId="Titel">
    <w:name w:val="Title"/>
    <w:basedOn w:val="Standard"/>
    <w:next w:val="Standard"/>
    <w:link w:val="TitelZchn"/>
    <w:uiPriority w:val="10"/>
    <w:qFormat/>
    <w:rsid w:val="003E4F27"/>
    <w:pPr>
      <w:spacing w:after="0" w:line="860" w:lineRule="atLeast"/>
      <w:contextualSpacing/>
    </w:pPr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character" w:customStyle="1" w:styleId="TitelZchn">
    <w:name w:val="Titel Zchn"/>
    <w:basedOn w:val="Absatz-Standardschriftart"/>
    <w:link w:val="Titel"/>
    <w:uiPriority w:val="10"/>
    <w:rsid w:val="003E4F27"/>
    <w:rPr>
      <w:rFonts w:asciiTheme="majorHAnsi" w:eastAsiaTheme="majorEastAsia" w:hAnsiTheme="majorHAnsi" w:cstheme="majorBidi"/>
      <w:b/>
      <w:caps/>
      <w:color w:val="E4003A"/>
      <w:spacing w:val="10"/>
      <w:kern w:val="28"/>
      <w:sz w:val="72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44E5"/>
    <w:pPr>
      <w:numPr>
        <w:ilvl w:val="1"/>
      </w:numPr>
    </w:pPr>
    <w:rPr>
      <w:rFonts w:eastAsiaTheme="minorEastAsia"/>
      <w:b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44E5"/>
    <w:rPr>
      <w:rFonts w:eastAsiaTheme="minorEastAsia"/>
      <w:b/>
      <w:sz w:val="28"/>
    </w:rPr>
  </w:style>
  <w:style w:type="paragraph" w:styleId="Zitat">
    <w:name w:val="Quote"/>
    <w:basedOn w:val="Standard"/>
    <w:next w:val="Standard"/>
    <w:link w:val="ZitatZchn"/>
    <w:uiPriority w:val="24"/>
    <w:qFormat/>
    <w:rsid w:val="00B53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4"/>
    <w:rsid w:val="00B60691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25"/>
    <w:qFormat/>
    <w:rsid w:val="00F2049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b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25"/>
    <w:rsid w:val="00F2049F"/>
    <w:rPr>
      <w:b/>
      <w:i/>
      <w:iCs/>
    </w:rPr>
  </w:style>
  <w:style w:type="character" w:styleId="SchwacheHervorhebung">
    <w:name w:val="Subtle Emphasis"/>
    <w:basedOn w:val="Absatz-Standardschriftart"/>
    <w:uiPriority w:val="19"/>
    <w:qFormat/>
    <w:rsid w:val="00F2049F"/>
    <w:rPr>
      <w:rFonts w:ascii="Calibri Light" w:hAnsi="Calibri Light"/>
      <w:i/>
      <w:iCs/>
      <w:color w:val="auto"/>
    </w:rPr>
  </w:style>
  <w:style w:type="character" w:styleId="Hervorhebung">
    <w:name w:val="Emphasis"/>
    <w:basedOn w:val="Absatz-Standardschriftart"/>
    <w:uiPriority w:val="20"/>
    <w:qFormat/>
    <w:rsid w:val="007D4E30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F2049F"/>
    <w:rPr>
      <w:b/>
      <w:i/>
      <w:iCs/>
      <w:color w:val="auto"/>
    </w:rPr>
  </w:style>
  <w:style w:type="character" w:styleId="Fett">
    <w:name w:val="Strong"/>
    <w:basedOn w:val="Absatz-Standardschriftart"/>
    <w:uiPriority w:val="22"/>
    <w:qFormat/>
    <w:rsid w:val="007D4E30"/>
    <w:rPr>
      <w:b/>
      <w:bCs/>
    </w:rPr>
  </w:style>
  <w:style w:type="character" w:styleId="SchwacherVerweis">
    <w:name w:val="Subtle Reference"/>
    <w:basedOn w:val="Absatz-Standardschriftart"/>
    <w:uiPriority w:val="26"/>
    <w:qFormat/>
    <w:rsid w:val="00F2049F"/>
    <w:rPr>
      <w:caps w:val="0"/>
      <w:smallCaps w:val="0"/>
      <w:color w:val="auto"/>
      <w:u w:val="single"/>
    </w:rPr>
  </w:style>
  <w:style w:type="character" w:styleId="IntensiverVerweis">
    <w:name w:val="Intense Reference"/>
    <w:basedOn w:val="Absatz-Standardschriftart"/>
    <w:uiPriority w:val="27"/>
    <w:qFormat/>
    <w:rsid w:val="00F2049F"/>
    <w:rPr>
      <w:b/>
      <w:bCs/>
      <w:caps w:val="0"/>
      <w:smallCaps w:val="0"/>
      <w:color w:val="auto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7D4E30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unhideWhenUsed/>
    <w:rsid w:val="007C190A"/>
    <w:pPr>
      <w:spacing w:after="200" w:line="240" w:lineRule="auto"/>
    </w:pPr>
    <w:rPr>
      <w:i/>
      <w:iCs/>
      <w:sz w:val="18"/>
      <w:szCs w:val="18"/>
    </w:rPr>
  </w:style>
  <w:style w:type="paragraph" w:styleId="Literaturverzeichnis">
    <w:name w:val="Bibliography"/>
    <w:basedOn w:val="Standard"/>
    <w:next w:val="Standard"/>
    <w:uiPriority w:val="37"/>
    <w:semiHidden/>
    <w:rsid w:val="00E61134"/>
  </w:style>
  <w:style w:type="paragraph" w:styleId="Index1">
    <w:name w:val="index 1"/>
    <w:basedOn w:val="Standard"/>
    <w:next w:val="Standard"/>
    <w:autoRedefine/>
    <w:uiPriority w:val="99"/>
    <w:semiHidden/>
    <w:unhideWhenUsed/>
    <w:rsid w:val="00E61134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rsid w:val="00E61134"/>
    <w:rPr>
      <w:rFonts w:asciiTheme="majorHAnsi" w:eastAsiaTheme="majorEastAsia" w:hAnsiTheme="majorHAnsi" w:cstheme="majorBidi"/>
      <w:b/>
      <w:bCs/>
    </w:rPr>
  </w:style>
  <w:style w:type="paragraph" w:styleId="Liste">
    <w:name w:val="List"/>
    <w:basedOn w:val="Standard"/>
    <w:uiPriority w:val="99"/>
    <w:semiHidden/>
    <w:rsid w:val="00E61134"/>
    <w:pPr>
      <w:ind w:left="283" w:hanging="283"/>
      <w:contextualSpacing/>
    </w:pPr>
  </w:style>
  <w:style w:type="paragraph" w:styleId="Nachrichtenkopf">
    <w:name w:val="Message Header"/>
    <w:basedOn w:val="Standard"/>
    <w:link w:val="NachrichtenkopfZchn"/>
    <w:uiPriority w:val="99"/>
    <w:semiHidden/>
    <w:rsid w:val="00E6113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49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extkrper">
    <w:name w:val="Body Text"/>
    <w:basedOn w:val="Standard"/>
    <w:link w:val="TextkrperZchn"/>
    <w:uiPriority w:val="2"/>
    <w:qFormat/>
    <w:rsid w:val="00067CD2"/>
    <w:pPr>
      <w:jc w:val="both"/>
    </w:pPr>
  </w:style>
  <w:style w:type="character" w:customStyle="1" w:styleId="TextkrperZchn">
    <w:name w:val="Textkörper Zchn"/>
    <w:basedOn w:val="Absatz-Standardschriftart"/>
    <w:link w:val="Textkrper"/>
    <w:uiPriority w:val="2"/>
    <w:rsid w:val="00067CD2"/>
  </w:style>
  <w:style w:type="paragraph" w:styleId="Textkrper-Zeileneinzug">
    <w:name w:val="Body Text Indent"/>
    <w:basedOn w:val="Textkrper"/>
    <w:link w:val="Textkrper-ZeileneinzugZchn"/>
    <w:uiPriority w:val="99"/>
    <w:semiHidden/>
    <w:unhideWhenUsed/>
    <w:rsid w:val="00B60691"/>
    <w:pPr>
      <w:ind w:left="284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B60691"/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B60691"/>
    <w:pPr>
      <w:ind w:firstLine="360"/>
      <w:jc w:val="left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B6069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37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37C4"/>
    <w:rPr>
      <w:rFonts w:ascii="Segoe UI" w:hAnsi="Segoe UI" w:cs="Segoe UI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F2049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/>
      <w:iCs/>
      <w:color w:val="808080" w:themeColor="background1" w:themeShade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440F"/>
    <w:rPr>
      <w:rFonts w:asciiTheme="majorHAnsi" w:eastAsiaTheme="majorEastAsia" w:hAnsiTheme="majorHAnsi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440F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440F"/>
    <w:rPr>
      <w:rFonts w:asciiTheme="majorHAnsi" w:eastAsiaTheme="majorEastAsia" w:hAnsiTheme="majorHAnsi" w:cstheme="majorBidi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440F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Datum">
    <w:name w:val="Date"/>
    <w:basedOn w:val="Standard"/>
    <w:next w:val="Standard"/>
    <w:link w:val="DatumZchn"/>
    <w:uiPriority w:val="99"/>
    <w:unhideWhenUsed/>
    <w:rsid w:val="003E4F27"/>
    <w:rPr>
      <w:rFonts w:ascii="Calibri" w:hAnsi="Calibri" w:cs="Calibri"/>
      <w:sz w:val="20"/>
      <w:szCs w:val="16"/>
    </w:rPr>
  </w:style>
  <w:style w:type="character" w:customStyle="1" w:styleId="DatumZchn">
    <w:name w:val="Datum Zchn"/>
    <w:basedOn w:val="Absatz-Standardschriftart"/>
    <w:link w:val="Datum"/>
    <w:uiPriority w:val="99"/>
    <w:rsid w:val="003E4F27"/>
    <w:rPr>
      <w:rFonts w:ascii="Calibri" w:hAnsi="Calibri" w:cs="Calibri"/>
      <w:sz w:val="20"/>
      <w:szCs w:val="16"/>
    </w:rPr>
  </w:style>
  <w:style w:type="paragraph" w:styleId="Unterschrift">
    <w:name w:val="Signature"/>
    <w:basedOn w:val="Standard"/>
    <w:link w:val="UnterschriftZchn"/>
    <w:uiPriority w:val="99"/>
    <w:unhideWhenUsed/>
    <w:rsid w:val="00DB3280"/>
    <w:pPr>
      <w:spacing w:after="0" w:line="240" w:lineRule="auto"/>
      <w:ind w:right="3967"/>
    </w:pPr>
    <w:rPr>
      <w:noProof/>
      <w:sz w:val="16"/>
      <w:szCs w:val="16"/>
      <w:lang w:eastAsia="de-DE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DB3280"/>
    <w:rPr>
      <w:noProof/>
      <w:sz w:val="16"/>
      <w:szCs w:val="16"/>
      <w:lang w:eastAsia="de-DE"/>
    </w:rPr>
  </w:style>
  <w:style w:type="paragraph" w:styleId="Gruformel">
    <w:name w:val="Closing"/>
    <w:basedOn w:val="Standard"/>
    <w:link w:val="GruformelZchn"/>
    <w:uiPriority w:val="99"/>
    <w:unhideWhenUsed/>
    <w:rsid w:val="00D01977"/>
    <w:pPr>
      <w:keepNext/>
      <w:keepLines/>
      <w:spacing w:after="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99"/>
    <w:rsid w:val="00D01977"/>
  </w:style>
  <w:style w:type="paragraph" w:customStyle="1" w:styleId="Betreff">
    <w:name w:val="Betreff"/>
    <w:basedOn w:val="Standard"/>
    <w:next w:val="Standard"/>
    <w:link w:val="BetreffZchn"/>
    <w:uiPriority w:val="12"/>
    <w:qFormat/>
    <w:rsid w:val="009432FC"/>
    <w:rPr>
      <w:b/>
    </w:rPr>
  </w:style>
  <w:style w:type="character" w:customStyle="1" w:styleId="BetreffZchn">
    <w:name w:val="Betreff Zchn"/>
    <w:basedOn w:val="Absatz-Standardschriftart"/>
    <w:link w:val="Betreff"/>
    <w:uiPriority w:val="12"/>
    <w:rsid w:val="009432FC"/>
    <w:rPr>
      <w:b/>
    </w:rPr>
  </w:style>
  <w:style w:type="paragraph" w:customStyle="1" w:styleId="Titel2">
    <w:name w:val="Titel 2"/>
    <w:basedOn w:val="Standard"/>
    <w:next w:val="Standard"/>
    <w:link w:val="Titel2Zchn"/>
    <w:uiPriority w:val="10"/>
    <w:qFormat/>
    <w:rsid w:val="003E4F27"/>
    <w:pPr>
      <w:spacing w:after="0" w:line="860" w:lineRule="atLeast"/>
    </w:pPr>
    <w:rPr>
      <w:caps/>
      <w:color w:val="E4003A"/>
      <w:sz w:val="72"/>
    </w:rPr>
  </w:style>
  <w:style w:type="character" w:customStyle="1" w:styleId="Titel2Zchn">
    <w:name w:val="Titel 2 Zchn"/>
    <w:basedOn w:val="Absatz-Standardschriftart"/>
    <w:link w:val="Titel2"/>
    <w:uiPriority w:val="10"/>
    <w:rsid w:val="003E4F27"/>
    <w:rPr>
      <w:caps/>
      <w:color w:val="E4003A"/>
      <w:sz w:val="7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4E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ebdeasy.de/json-in-javascript-und-php-benutzen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ebsitebeaver.com/php-pdo-vs-mysqli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phpdelusions.net/pdo/objects" TargetMode="Externa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mediaevent.de/javascript/json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H\Desktop\ISP\ISP2020\Portfolio\ISP%20PortfolioProjektAnforderungen_2ter_Zeitra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19041EF918B444F9772472982E64F5F" ma:contentTypeVersion="12" ma:contentTypeDescription="Ein neues Dokument erstellen." ma:contentTypeScope="" ma:versionID="05cf3cfca21381d10b895f96c5086b7c">
  <xsd:schema xmlns:xsd="http://www.w3.org/2001/XMLSchema" xmlns:xs="http://www.w3.org/2001/XMLSchema" xmlns:p="http://schemas.microsoft.com/office/2006/metadata/properties" xmlns:ns2="845ba726-4aaa-4e93-bec4-fb020baba1ef" xmlns:ns3="6e9c68af-8bb9-4c8e-acaa-c005a2bd5618" targetNamespace="http://schemas.microsoft.com/office/2006/metadata/properties" ma:root="true" ma:fieldsID="f999d1372210e52b316b4b3c91e1f48c" ns2:_="" ns3:_="">
    <xsd:import namespace="845ba726-4aaa-4e93-bec4-fb020baba1ef"/>
    <xsd:import namespace="6e9c68af-8bb9-4c8e-acaa-c005a2bd5618"/>
    <xsd:element name="properties">
      <xsd:complexType>
        <xsd:sequence>
          <xsd:element name="documentManagement">
            <xsd:complexType>
              <xsd:all>
                <xsd:element ref="ns2:Formular_x0020__x002f__x0020_Vordrucke"/>
                <xsd:element ref="ns2:Vertraulichkeitsstufe"/>
                <xsd:element ref="ns3:_dlc_DocId" minOccurs="0"/>
                <xsd:element ref="ns3:_dlc_DocIdUrl" minOccurs="0"/>
                <xsd:element ref="ns3:_dlc_DocIdPersistId" minOccurs="0"/>
                <xsd:element ref="ns2:g_x00fc_ltig_x0020_f_x00fc_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ba726-4aaa-4e93-bec4-fb020baba1ef" elementFormDefault="qualified">
    <xsd:import namespace="http://schemas.microsoft.com/office/2006/documentManagement/types"/>
    <xsd:import namespace="http://schemas.microsoft.com/office/infopath/2007/PartnerControls"/>
    <xsd:element name="Formular_x0020__x002f__x0020_Vordrucke" ma:index="8" ma:displayName="Formular / Vordrucke" ma:format="Dropdown" ma:internalName="Formular_x0020__x002f__x0020_Vordrucke">
      <xsd:simpleType>
        <xsd:restriction base="dms:Choice">
          <xsd:enumeration value="----"/>
          <xsd:enumeration value="Arbeitssicherheit/Brandschutz/Gefahrstoffe"/>
          <xsd:enumeration value="Corporate Design / Werbung"/>
          <xsd:enumeration value="Finanzen"/>
          <xsd:enumeration value="IT"/>
          <xsd:enumeration value="Organisation allgemein"/>
          <xsd:enumeration value="Personal"/>
          <xsd:enumeration value="Studium/Lehre"/>
          <xsd:enumeration value="Corona"/>
        </xsd:restriction>
      </xsd:simpleType>
    </xsd:element>
    <xsd:element name="Vertraulichkeitsstufe" ma:index="9" ma:displayName="Vertraulichkeitsstufe" ma:default="intern" ma:format="Dropdown" ma:internalName="Vertraulichkeitsstufe" ma:readOnly="false">
      <xsd:simpleType>
        <xsd:restriction base="dms:Choice">
          <xsd:enumeration value="intern"/>
          <xsd:enumeration value="öffentlich"/>
        </xsd:restriction>
      </xsd:simpleType>
    </xsd:element>
    <xsd:element name="g_x00fc_ltig_x0020_f_x00fc_r" ma:index="13" nillable="true" ma:displayName="gültig für" ma:default="alle Beschäftigten" ma:internalName="g_x00fc_ltig_x0020_f_x00fc_r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wissenschaftl./nichtwissenschftl. Personal"/>
                    <xsd:enumeration value="ProfessorInnen/BeamtInnen"/>
                    <xsd:enumeration value="Lehrbeauftragte"/>
                    <xsd:enumeration value="alle Beschäftigten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c68af-8bb9-4c8e-acaa-c005a2bd5618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1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ular_x0020__x002f__x0020_Vordrucke xmlns="845ba726-4aaa-4e93-bec4-fb020baba1ef">Corporate Design / Werbung</Formular_x0020__x002f__x0020_Vordrucke>
    <Vertraulichkeitsstufe xmlns="845ba726-4aaa-4e93-bec4-fb020baba1ef">intern</Vertraulichkeitsstufe>
    <g_x00fc_ltig_x0020_f_x00fc_r xmlns="845ba726-4aaa-4e93-bec4-fb020baba1ef">
      <Value>alle Beschäftigten</Value>
    </g_x00fc_ltig_x0020_f_x00fc_r>
    <_dlc_DocId xmlns="6e9c68af-8bb9-4c8e-acaa-c005a2bd5618">DOCID-20-311</_dlc_DocId>
    <_dlc_DocIdUrl xmlns="6e9c68af-8bb9-4c8e-acaa-c005a2bd5618">
      <Url>https://intranet.fh-luebeck.de/dokumente/_layouts/15/DocIdRedir.aspx?ID=DOCID-20-311</Url>
      <Description>DOCID-20-311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E25FD-0061-45A0-915B-462899FA6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5ba726-4aaa-4e93-bec4-fb020baba1ef"/>
    <ds:schemaRef ds:uri="6e9c68af-8bb9-4c8e-acaa-c005a2bd56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BDC88-7A12-4CD9-9ED0-81CE13B96024}">
  <ds:schemaRefs>
    <ds:schemaRef ds:uri="http://schemas.microsoft.com/office/2006/metadata/properties"/>
    <ds:schemaRef ds:uri="http://schemas.microsoft.com/office/infopath/2007/PartnerControls"/>
    <ds:schemaRef ds:uri="845ba726-4aaa-4e93-bec4-fb020baba1ef"/>
    <ds:schemaRef ds:uri="6e9c68af-8bb9-4c8e-acaa-c005a2bd5618"/>
  </ds:schemaRefs>
</ds:datastoreItem>
</file>

<file path=customXml/itemProps3.xml><?xml version="1.0" encoding="utf-8"?>
<ds:datastoreItem xmlns:ds="http://schemas.openxmlformats.org/officeDocument/2006/customXml" ds:itemID="{5559B9CF-26D9-4DB6-BA36-D48C23A121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0E5A01-DB67-4192-AF99-12B6F3CDA8E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8F9A6DB5-2825-421B-B273-DC02217CD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ISP PortfolioProjektAnforderungen_2ter_Zeitraum.dotx</Template>
  <TotalTime>0</TotalTime>
  <Pages>7</Pages>
  <Words>603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Konzept</vt:lpstr>
    </vt:vector>
  </TitlesOfParts>
  <Company>Technische Hochschule Lübeck</Company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Konzept</dc:title>
  <dc:subject/>
  <dc:creator>Lenka Kleinau</dc:creator>
  <cp:keywords/>
  <dc:description/>
  <cp:lastModifiedBy>motzi</cp:lastModifiedBy>
  <cp:revision>37</cp:revision>
  <cp:lastPrinted>2020-07-03T12:27:00Z</cp:lastPrinted>
  <dcterms:created xsi:type="dcterms:W3CDTF">2020-07-03T10:03:00Z</dcterms:created>
  <dcterms:modified xsi:type="dcterms:W3CDTF">2020-07-24T13:51:00Z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0x010100E19041EF918B444F9772472982E64F5F</vt:lpwstr>
  </property>
  <property fmtid="{D5CDD505-2E9C-101B-9397-08002B2CF9AE}" pid="3" name="_dlc_DocIdItemGuid">
    <vt:lpwstr>72444926-dd12-4c58-be19-89ac75ef6c11</vt:lpwstr>
  </property>
</Properties>
</file>